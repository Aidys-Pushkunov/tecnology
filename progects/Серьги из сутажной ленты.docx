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0D3F" w:rsidRPr="00691C4A" w:rsidRDefault="00950D3F" w:rsidP="00B21058">
      <w:pPr>
        <w:pStyle w:val="ramkav"/>
        <w:shd w:val="clear" w:color="auto" w:fill="F7FAFE"/>
        <w:spacing w:before="0" w:beforeAutospacing="0" w:after="0" w:afterAutospacing="0" w:line="294" w:lineRule="atLeast"/>
        <w:jc w:val="center"/>
        <w:rPr>
          <w:color w:val="00B050"/>
          <w:sz w:val="28"/>
          <w:szCs w:val="28"/>
        </w:rPr>
      </w:pPr>
      <w:r w:rsidRPr="00691C4A">
        <w:rPr>
          <w:color w:val="00B050"/>
          <w:sz w:val="28"/>
          <w:szCs w:val="28"/>
        </w:rPr>
        <w:t>Муниципальное казенное общеобразовательное учреждение</w:t>
      </w:r>
    </w:p>
    <w:p w:rsidR="00950D3F" w:rsidRPr="00691C4A" w:rsidRDefault="00950D3F" w:rsidP="00B21058">
      <w:pPr>
        <w:pStyle w:val="ramkav"/>
        <w:shd w:val="clear" w:color="auto" w:fill="F7FAFE"/>
        <w:spacing w:before="0" w:beforeAutospacing="0" w:after="0" w:afterAutospacing="0" w:line="294" w:lineRule="atLeast"/>
        <w:jc w:val="center"/>
        <w:rPr>
          <w:color w:val="00B050"/>
          <w:sz w:val="28"/>
          <w:szCs w:val="28"/>
        </w:rPr>
      </w:pPr>
    </w:p>
    <w:p w:rsidR="00950D3F" w:rsidRPr="00691C4A" w:rsidRDefault="00950D3F" w:rsidP="00B21058">
      <w:pPr>
        <w:pStyle w:val="ramkav"/>
        <w:shd w:val="clear" w:color="auto" w:fill="F7FAFE"/>
        <w:spacing w:before="0" w:beforeAutospacing="0" w:after="0" w:afterAutospacing="0" w:line="294" w:lineRule="atLeast"/>
        <w:jc w:val="center"/>
        <w:rPr>
          <w:color w:val="00B050"/>
          <w:sz w:val="28"/>
          <w:szCs w:val="28"/>
        </w:rPr>
      </w:pPr>
      <w:r w:rsidRPr="00691C4A">
        <w:rPr>
          <w:color w:val="00B050"/>
          <w:sz w:val="28"/>
          <w:szCs w:val="28"/>
        </w:rPr>
        <w:t>Ташантинская основная общеобразовательная школа</w:t>
      </w:r>
    </w:p>
    <w:p w:rsidR="00950D3F" w:rsidRPr="00580329" w:rsidRDefault="00950D3F" w:rsidP="00B21058">
      <w:pPr>
        <w:jc w:val="center"/>
        <w:rPr>
          <w:sz w:val="28"/>
          <w:szCs w:val="28"/>
        </w:rPr>
      </w:pPr>
    </w:p>
    <w:p w:rsidR="00950D3F" w:rsidRPr="00580329" w:rsidRDefault="00950D3F" w:rsidP="00B21058">
      <w:pPr>
        <w:rPr>
          <w:sz w:val="28"/>
          <w:szCs w:val="28"/>
        </w:rPr>
      </w:pPr>
    </w:p>
    <w:p w:rsidR="00950D3F" w:rsidRPr="00580329" w:rsidRDefault="00950D3F" w:rsidP="00B21058">
      <w:pPr>
        <w:rPr>
          <w:sz w:val="28"/>
          <w:szCs w:val="28"/>
        </w:rPr>
      </w:pPr>
    </w:p>
    <w:p w:rsidR="00950D3F" w:rsidRPr="00580329" w:rsidRDefault="00950D3F" w:rsidP="00B21058">
      <w:pPr>
        <w:rPr>
          <w:sz w:val="28"/>
          <w:szCs w:val="28"/>
        </w:rPr>
      </w:pPr>
    </w:p>
    <w:p w:rsidR="00950D3F" w:rsidRDefault="00950D3F" w:rsidP="00B21058"/>
    <w:p w:rsidR="00950D3F" w:rsidRDefault="00950D3F" w:rsidP="00B21058"/>
    <w:p w:rsidR="00950D3F" w:rsidRDefault="00950D3F" w:rsidP="00B21058"/>
    <w:p w:rsidR="00950D3F" w:rsidRDefault="00950D3F" w:rsidP="00B21058"/>
    <w:p w:rsidR="00950D3F" w:rsidRDefault="00950D3F" w:rsidP="00B21058"/>
    <w:p w:rsidR="00950D3F" w:rsidRDefault="00950D3F" w:rsidP="00B21058"/>
    <w:p w:rsidR="00950D3F" w:rsidRDefault="00950D3F" w:rsidP="00B21058"/>
    <w:p w:rsidR="00950D3F" w:rsidRDefault="00950D3F" w:rsidP="00B21058">
      <w: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350.25pt;height:112.5pt" fillcolor="#063" strokecolor="green">
            <v:fill r:id="rId5" o:title="" type="tile"/>
            <v:shadow on="t" type="perspective" color="#c7dfd3" opacity="52429f" origin="-.5,-.5" offset="-26pt,-36pt" matrix="1.25,,,1.25"/>
            <v:textpath style="font-family:&quot;Times New Roman&quot;;v-text-kern:t" trim="t" fitpath="t" string="         Проект &#10;&quot; Серьги из сутажной ленты&quot;"/>
          </v:shape>
        </w:pict>
      </w:r>
    </w:p>
    <w:p w:rsidR="00950D3F" w:rsidRPr="00580329" w:rsidRDefault="00950D3F" w:rsidP="00B21058"/>
    <w:p w:rsidR="00950D3F" w:rsidRPr="00580329" w:rsidRDefault="00950D3F" w:rsidP="00B21058"/>
    <w:p w:rsidR="00950D3F" w:rsidRPr="00580329" w:rsidRDefault="00950D3F" w:rsidP="00B21058"/>
    <w:p w:rsidR="00950D3F" w:rsidRPr="00580329" w:rsidRDefault="00950D3F" w:rsidP="00B21058"/>
    <w:p w:rsidR="00950D3F" w:rsidRPr="00580329" w:rsidRDefault="00950D3F" w:rsidP="00B21058"/>
    <w:p w:rsidR="00950D3F" w:rsidRPr="00580329" w:rsidRDefault="00950D3F" w:rsidP="00B21058"/>
    <w:p w:rsidR="00950D3F" w:rsidRPr="00580329" w:rsidRDefault="00950D3F" w:rsidP="00B21058"/>
    <w:p w:rsidR="00950D3F" w:rsidRDefault="00950D3F" w:rsidP="00B21058"/>
    <w:p w:rsidR="00950D3F" w:rsidRDefault="00950D3F" w:rsidP="00B21058"/>
    <w:p w:rsidR="00950D3F" w:rsidRDefault="00950D3F" w:rsidP="00B21058">
      <w:pPr>
        <w:tabs>
          <w:tab w:val="left" w:pos="6045"/>
        </w:tabs>
      </w:pPr>
      <w:r>
        <w:tab/>
      </w:r>
    </w:p>
    <w:p w:rsidR="00950D3F" w:rsidRDefault="00950D3F" w:rsidP="00B21058">
      <w:pPr>
        <w:tabs>
          <w:tab w:val="left" w:pos="6045"/>
        </w:tabs>
      </w:pPr>
    </w:p>
    <w:p w:rsidR="00950D3F" w:rsidRDefault="00950D3F" w:rsidP="00B21058">
      <w:pPr>
        <w:tabs>
          <w:tab w:val="left" w:pos="6045"/>
        </w:tabs>
      </w:pPr>
    </w:p>
    <w:p w:rsidR="00950D3F" w:rsidRDefault="00950D3F" w:rsidP="00B21058">
      <w:pPr>
        <w:tabs>
          <w:tab w:val="left" w:pos="6045"/>
        </w:tabs>
      </w:pPr>
    </w:p>
    <w:p w:rsidR="00950D3F" w:rsidRPr="00580329" w:rsidRDefault="00950D3F" w:rsidP="00B21058">
      <w:pPr>
        <w:tabs>
          <w:tab w:val="left" w:pos="6045"/>
        </w:tabs>
        <w:rPr>
          <w:sz w:val="28"/>
          <w:szCs w:val="28"/>
        </w:rPr>
      </w:pPr>
      <w:r>
        <w:t xml:space="preserve">                                                                                 </w:t>
      </w:r>
      <w:r>
        <w:rPr>
          <w:sz w:val="28"/>
          <w:szCs w:val="28"/>
        </w:rPr>
        <w:t>Выполнила ученица 8</w:t>
      </w:r>
      <w:r w:rsidRPr="00580329">
        <w:rPr>
          <w:sz w:val="28"/>
          <w:szCs w:val="28"/>
        </w:rPr>
        <w:t xml:space="preserve"> класса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 w:rsidRPr="00580329">
        <w:rPr>
          <w:sz w:val="28"/>
          <w:szCs w:val="28"/>
        </w:rPr>
        <w:t xml:space="preserve">                                                 </w:t>
      </w:r>
      <w:r>
        <w:rPr>
          <w:sz w:val="28"/>
          <w:szCs w:val="28"/>
        </w:rPr>
        <w:t xml:space="preserve">                    Пушкунова Милана Александровна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с. Ташанта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</w:t>
      </w:r>
      <w:smartTag w:uri="urn:schemas-microsoft-com:office:smarttags" w:element="metricconverter">
        <w:smartTagPr>
          <w:attr w:name="ProductID" w:val="2020 г"/>
        </w:smartTagPr>
        <w:r>
          <w:rPr>
            <w:sz w:val="28"/>
            <w:szCs w:val="28"/>
          </w:rPr>
          <w:t>2020 г</w:t>
        </w:r>
      </w:smartTag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Pr="0052342B" w:rsidRDefault="00950D3F" w:rsidP="00B21058">
      <w:pPr>
        <w:pStyle w:val="2"/>
        <w:shd w:val="clear" w:color="auto" w:fill="auto"/>
        <w:spacing w:after="0" w:line="566" w:lineRule="exact"/>
        <w:ind w:firstLine="0"/>
        <w:jc w:val="left"/>
        <w:rPr>
          <w:sz w:val="28"/>
          <w:szCs w:val="28"/>
        </w:rPr>
      </w:pPr>
      <w:r>
        <w:rPr>
          <w:sz w:val="28"/>
          <w:szCs w:val="28"/>
        </w:rPr>
        <w:t>Тема:  Серьги из сутажной ленты</w:t>
      </w:r>
    </w:p>
    <w:p w:rsidR="00950D3F" w:rsidRPr="0052342B" w:rsidRDefault="00950D3F" w:rsidP="00B21058">
      <w:pPr>
        <w:pStyle w:val="2"/>
        <w:shd w:val="clear" w:color="auto" w:fill="auto"/>
        <w:spacing w:after="0" w:line="566" w:lineRule="exact"/>
        <w:ind w:left="720" w:right="78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Цель: Развитие современных направлений декоративно-прикладного творчества. </w:t>
      </w:r>
    </w:p>
    <w:p w:rsidR="00950D3F" w:rsidRPr="0052342B" w:rsidRDefault="00950D3F" w:rsidP="00B21058">
      <w:pPr>
        <w:pStyle w:val="2"/>
        <w:shd w:val="clear" w:color="auto" w:fill="auto"/>
        <w:spacing w:after="0" w:line="566" w:lineRule="exact"/>
        <w:ind w:left="720"/>
        <w:jc w:val="left"/>
        <w:rPr>
          <w:sz w:val="28"/>
          <w:szCs w:val="28"/>
        </w:rPr>
      </w:pPr>
      <w:r w:rsidRPr="0052342B">
        <w:rPr>
          <w:sz w:val="28"/>
          <w:szCs w:val="28"/>
        </w:rPr>
        <w:t>Задачи: - сохранить национальные культурные особенности;</w:t>
      </w:r>
    </w:p>
    <w:p w:rsidR="00950D3F" w:rsidRPr="0052342B" w:rsidRDefault="00950D3F" w:rsidP="00B21058">
      <w:pPr>
        <w:pStyle w:val="2"/>
        <w:numPr>
          <w:ilvl w:val="0"/>
          <w:numId w:val="1"/>
        </w:numPr>
        <w:shd w:val="clear" w:color="auto" w:fill="auto"/>
        <w:tabs>
          <w:tab w:val="left" w:pos="1416"/>
        </w:tabs>
        <w:spacing w:after="0" w:line="566" w:lineRule="exact"/>
        <w:ind w:left="1240" w:firstLine="0"/>
        <w:jc w:val="both"/>
        <w:rPr>
          <w:sz w:val="28"/>
          <w:szCs w:val="28"/>
        </w:rPr>
      </w:pPr>
      <w:r>
        <w:rPr>
          <w:sz w:val="28"/>
          <w:szCs w:val="28"/>
        </w:rPr>
        <w:t>Способствовать повышению художественного уровня декоративных изделий и мастерства их исполнения</w:t>
      </w:r>
      <w:r w:rsidRPr="0052342B">
        <w:rPr>
          <w:sz w:val="28"/>
          <w:szCs w:val="28"/>
        </w:rPr>
        <w:t>;</w:t>
      </w:r>
    </w:p>
    <w:p w:rsidR="00950D3F" w:rsidRPr="0052342B" w:rsidRDefault="00950D3F" w:rsidP="00B21058">
      <w:pPr>
        <w:pStyle w:val="2"/>
        <w:numPr>
          <w:ilvl w:val="0"/>
          <w:numId w:val="1"/>
        </w:numPr>
        <w:shd w:val="clear" w:color="auto" w:fill="auto"/>
        <w:tabs>
          <w:tab w:val="left" w:pos="1416"/>
        </w:tabs>
        <w:spacing w:after="0" w:line="566" w:lineRule="exact"/>
        <w:ind w:left="20" w:right="380" w:firstLine="1220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приобрести навыки </w:t>
      </w:r>
      <w:r w:rsidRPr="0052342B">
        <w:rPr>
          <w:sz w:val="28"/>
          <w:szCs w:val="28"/>
        </w:rPr>
        <w:t xml:space="preserve">исследовательской работы Актуальность: Возрождение, сохранение и развитие </w:t>
      </w:r>
      <w:r>
        <w:rPr>
          <w:sz w:val="28"/>
          <w:szCs w:val="28"/>
        </w:rPr>
        <w:t xml:space="preserve">  прикладного творчества</w:t>
      </w:r>
    </w:p>
    <w:p w:rsidR="00950D3F" w:rsidRPr="00580329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 w:rsidRPr="00580329">
        <w:rPr>
          <w:sz w:val="28"/>
          <w:szCs w:val="28"/>
        </w:rPr>
        <w:t xml:space="preserve">                                                                        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jc w:val="center"/>
        <w:rPr>
          <w:b/>
          <w:sz w:val="28"/>
          <w:szCs w:val="28"/>
        </w:rPr>
      </w:pPr>
      <w:r w:rsidRPr="00580329">
        <w:rPr>
          <w:b/>
          <w:sz w:val="28"/>
          <w:szCs w:val="28"/>
        </w:rPr>
        <w:t>Последовательность выполнения проекта</w:t>
      </w:r>
    </w:p>
    <w:p w:rsidR="00950D3F" w:rsidRDefault="00950D3F" w:rsidP="00B21058">
      <w:pPr>
        <w:tabs>
          <w:tab w:val="left" w:pos="6045"/>
        </w:tabs>
        <w:jc w:val="center"/>
        <w:rPr>
          <w:b/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</w:t>
      </w:r>
      <w:r w:rsidRPr="00580329">
        <w:rPr>
          <w:b/>
          <w:sz w:val="28"/>
          <w:szCs w:val="28"/>
        </w:rPr>
        <w:t>.Обоснование  возникшей проблемы</w:t>
      </w:r>
    </w:p>
    <w:p w:rsidR="00950D3F" w:rsidRPr="00580329" w:rsidRDefault="00950D3F" w:rsidP="00B21058">
      <w:pPr>
        <w:tabs>
          <w:tab w:val="left" w:pos="6045"/>
        </w:tabs>
        <w:rPr>
          <w:b/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В школе на уроке технологии мне всегда хотелось научиться любым декоративным творчеством. Долго думала. В интернете посмотрела изделии из  сутажных лент.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Используются сутажная вышивка на одежде как элемент отделки на платьях, самых модных куртаках и других изделиях. Я же хотела придумать свое. И решила маме сделать из сутажных лент, серьгу,на  праздник  «Чага-Байрам» с алтайским акцентом, т.е. решила применить место бусин – ракушку.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</w:t>
      </w:r>
      <w:r w:rsidRPr="00580329">
        <w:rPr>
          <w:b/>
          <w:sz w:val="28"/>
          <w:szCs w:val="28"/>
        </w:rPr>
        <w:t>.Выбрать модель.</w:t>
      </w:r>
      <w:r>
        <w:rPr>
          <w:b/>
          <w:sz w:val="28"/>
          <w:szCs w:val="28"/>
        </w:rPr>
        <w:t xml:space="preserve"> </w:t>
      </w:r>
      <w:r w:rsidRPr="00580329">
        <w:rPr>
          <w:b/>
          <w:sz w:val="28"/>
          <w:szCs w:val="28"/>
        </w:rPr>
        <w:t xml:space="preserve">Описать её внешний вид </w:t>
      </w:r>
    </w:p>
    <w:p w:rsidR="00950D3F" w:rsidRDefault="00950D3F" w:rsidP="00B21058">
      <w:pPr>
        <w:tabs>
          <w:tab w:val="left" w:pos="6045"/>
        </w:tabs>
        <w:rPr>
          <w:b/>
          <w:sz w:val="28"/>
          <w:szCs w:val="28"/>
        </w:rPr>
      </w:pPr>
    </w:p>
    <w:p w:rsidR="00950D3F" w:rsidRPr="00830C53" w:rsidRDefault="00950D3F" w:rsidP="00B21058"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</w:t>
      </w:r>
      <w:r w:rsidRPr="00830C53">
        <w:rPr>
          <w:b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40.25pt;height:132.75pt">
            <v:imagedata r:id="rId6" o:title=""/>
          </v:shape>
        </w:pict>
      </w:r>
    </w:p>
    <w:p w:rsidR="00950D3F" w:rsidRDefault="00950D3F" w:rsidP="00B21058">
      <w:pPr>
        <w:tabs>
          <w:tab w:val="left" w:pos="6045"/>
        </w:tabs>
        <w:rPr>
          <w:b/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>Прежде всего я села за стол, взяла   карандаш, тетрадь нарисовала модель.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Внешний вид: Сутажную ленту выбрала синего цвета потому ,что мамина чегедек, синего цвета. Будут у меня три капельки , и внизу серьги пришью три ракушки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>III</w:t>
      </w:r>
      <w:r w:rsidRPr="00580329">
        <w:rPr>
          <w:b/>
          <w:sz w:val="28"/>
          <w:szCs w:val="28"/>
        </w:rPr>
        <w:t>. Определить необходимые инструменты</w:t>
      </w:r>
      <w:r>
        <w:rPr>
          <w:b/>
          <w:sz w:val="28"/>
          <w:szCs w:val="28"/>
        </w:rPr>
        <w:t>, приспособления и оборудование.</w:t>
      </w:r>
    </w:p>
    <w:p w:rsidR="00950D3F" w:rsidRPr="00830C53" w:rsidRDefault="00950D3F" w:rsidP="00B21058">
      <w:pPr>
        <w:tabs>
          <w:tab w:val="left" w:pos="6045"/>
        </w:tabs>
        <w:rPr>
          <w:sz w:val="28"/>
          <w:szCs w:val="28"/>
        </w:rPr>
      </w:pPr>
      <w:r w:rsidRPr="00830C53">
        <w:rPr>
          <w:sz w:val="28"/>
          <w:szCs w:val="28"/>
        </w:rPr>
        <w:t xml:space="preserve">     Нам понадобится: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1.</w:t>
      </w:r>
      <w:r w:rsidRPr="00830C53">
        <w:rPr>
          <w:sz w:val="28"/>
          <w:szCs w:val="28"/>
        </w:rPr>
        <w:t>Сутаж 4 –х цветная (синий, белый, голубой, темно-синий)</w:t>
      </w:r>
      <w:r>
        <w:rPr>
          <w:sz w:val="28"/>
          <w:szCs w:val="28"/>
        </w:rPr>
        <w:t xml:space="preserve"> по 60-</w:t>
      </w:r>
      <w:smartTag w:uri="urn:schemas-microsoft-com:office:smarttags" w:element="metricconverter">
        <w:smartTagPr>
          <w:attr w:name="ProductID" w:val="65 см"/>
        </w:smartTagPr>
        <w:r>
          <w:rPr>
            <w:sz w:val="28"/>
            <w:szCs w:val="28"/>
          </w:rPr>
          <w:t>65 см</w:t>
        </w:r>
      </w:smartTag>
      <w:r>
        <w:rPr>
          <w:sz w:val="28"/>
          <w:szCs w:val="28"/>
        </w:rPr>
        <w:t xml:space="preserve"> на каждую серьги.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2. Ракушки по - 6 штук на каждую серьги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3. бисер белого цвета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4. Швензы- 2 шт.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5 Иголка для бисера</w:t>
      </w:r>
    </w:p>
    <w:p w:rsidR="00950D3F" w:rsidRPr="00830C53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6 клей  момент прозрачный </w:t>
      </w:r>
    </w:p>
    <w:p w:rsidR="00950D3F" w:rsidRPr="00830C53" w:rsidRDefault="00950D3F" w:rsidP="00B21058">
      <w:pPr>
        <w:tabs>
          <w:tab w:val="left" w:pos="6045"/>
        </w:tabs>
        <w:rPr>
          <w:sz w:val="28"/>
          <w:szCs w:val="28"/>
        </w:rPr>
      </w:pPr>
      <w:r w:rsidRPr="00830C53">
        <w:rPr>
          <w:sz w:val="28"/>
          <w:szCs w:val="28"/>
        </w:rPr>
        <w:t xml:space="preserve">  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</w:t>
      </w:r>
      <w:r w:rsidRPr="00B769D2">
        <w:rPr>
          <w:sz w:val="28"/>
          <w:szCs w:val="28"/>
        </w:rPr>
        <w:pict>
          <v:shape id="_x0000_i1027" type="#_x0000_t75" style="width:123pt;height:132.75pt">
            <v:imagedata r:id="rId7" o:title=""/>
          </v:shape>
        </w:pict>
      </w:r>
    </w:p>
    <w:p w:rsidR="00950D3F" w:rsidRPr="00B769D2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Pr="00580329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b/>
          <w:sz w:val="28"/>
          <w:szCs w:val="28"/>
          <w:lang w:val="en-US"/>
        </w:rPr>
        <w:t>IV</w:t>
      </w:r>
      <w:r w:rsidRPr="00580329">
        <w:rPr>
          <w:b/>
          <w:sz w:val="28"/>
          <w:szCs w:val="28"/>
        </w:rPr>
        <w:t xml:space="preserve">. Составить технологическую  последовательность изготовления изделия и изготовить его.  </w: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1. </w:t>
      </w:r>
      <w:r w:rsidRPr="00830C53">
        <w:rPr>
          <w:sz w:val="28"/>
          <w:szCs w:val="28"/>
        </w:rPr>
        <w:t xml:space="preserve">Сутаж </w:t>
      </w:r>
      <w:r>
        <w:rPr>
          <w:sz w:val="28"/>
          <w:szCs w:val="28"/>
        </w:rPr>
        <w:t>обводим через ракушку. Первый слой синего цвета , второй голубой , третий слой  белого и последний слой синий. Слои соединяем между собой ниткой . таких ракушек у нас получается - 6 штук.</w:t>
      </w:r>
      <w:r w:rsidRPr="00830C53">
        <w:rPr>
          <w:sz w:val="28"/>
          <w:szCs w:val="28"/>
        </w:rPr>
        <w:t xml:space="preserve"> </w:t>
      </w:r>
    </w:p>
    <w:p w:rsidR="00950D3F" w:rsidRPr="00830C53" w:rsidRDefault="00950D3F" w:rsidP="00B21058">
      <w:pPr>
        <w:tabs>
          <w:tab w:val="left" w:pos="6045"/>
        </w:tabs>
        <w:rPr>
          <w:color w:val="333333"/>
          <w:sz w:val="28"/>
          <w:szCs w:val="28"/>
        </w:rPr>
      </w:pPr>
      <w:r>
        <w:rPr>
          <w:sz w:val="28"/>
          <w:szCs w:val="28"/>
        </w:rPr>
        <w:t xml:space="preserve">   </w:t>
      </w:r>
    </w:p>
    <w:p w:rsidR="00950D3F" w:rsidRPr="00830C53" w:rsidRDefault="00950D3F" w:rsidP="00B2105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</w:t>
      </w:r>
      <w:r w:rsidRPr="00830C53">
        <w:rPr>
          <w:sz w:val="28"/>
          <w:szCs w:val="28"/>
        </w:rPr>
        <w:pict>
          <v:shape id="_x0000_i1028" type="#_x0000_t75" style="width:134.25pt;height:179.25pt">
            <v:imagedata r:id="rId8" o:title=""/>
          </v:shape>
        </w:pic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375D08">
      <w:pPr>
        <w:numPr>
          <w:ilvl w:val="0"/>
          <w:numId w:val="2"/>
        </w:num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>Затем мы соединяем три ракушки между собой.</w:t>
      </w:r>
    </w:p>
    <w:p w:rsidR="00950D3F" w:rsidRDefault="00950D3F" w:rsidP="00375D08">
      <w:pPr>
        <w:numPr>
          <w:ilvl w:val="0"/>
          <w:numId w:val="2"/>
        </w:num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>Даже делая аккуратно , у нас все равно может получиться зацепка.</w:t>
      </w:r>
    </w:p>
    <w:p w:rsidR="00950D3F" w:rsidRDefault="00950D3F" w:rsidP="00375D08">
      <w:pPr>
        <w:tabs>
          <w:tab w:val="left" w:pos="6045"/>
        </w:tabs>
        <w:ind w:left="210"/>
        <w:rPr>
          <w:sz w:val="28"/>
          <w:szCs w:val="28"/>
        </w:rPr>
      </w:pPr>
      <w:r>
        <w:rPr>
          <w:sz w:val="28"/>
          <w:szCs w:val="28"/>
        </w:rPr>
        <w:t xml:space="preserve"> Но это не страшно. Мы берем зажигалку и немного подпаливаем нашу       зацепку, потом мы все это закроем другими лентами..</w:t>
      </w:r>
    </w:p>
    <w:p w:rsidR="00950D3F" w:rsidRDefault="00950D3F" w:rsidP="003335FA">
      <w:pPr>
        <w:numPr>
          <w:ilvl w:val="0"/>
          <w:numId w:val="2"/>
        </w:num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Внизу можно пришить ракушки. Я их сделала три. </w:t>
      </w:r>
    </w:p>
    <w:p w:rsidR="00950D3F" w:rsidRDefault="00950D3F" w:rsidP="003335FA">
      <w:pPr>
        <w:numPr>
          <w:ilvl w:val="0"/>
          <w:numId w:val="2"/>
        </w:num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>Бисера белого цвета пришиваем серединке синего круга.</w:t>
      </w:r>
    </w:p>
    <w:p w:rsidR="00950D3F" w:rsidRDefault="00950D3F" w:rsidP="003335FA">
      <w:pPr>
        <w:numPr>
          <w:ilvl w:val="0"/>
          <w:numId w:val="2"/>
        </w:num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>Одеваем швензу.</w:t>
      </w:r>
    </w:p>
    <w:p w:rsidR="00950D3F" w:rsidRDefault="00950D3F" w:rsidP="003335FA">
      <w:pPr>
        <w:tabs>
          <w:tab w:val="left" w:pos="6045"/>
        </w:tabs>
        <w:ind w:left="210"/>
        <w:rPr>
          <w:sz w:val="28"/>
          <w:szCs w:val="28"/>
        </w:rPr>
      </w:pPr>
      <w:r>
        <w:rPr>
          <w:sz w:val="28"/>
          <w:szCs w:val="28"/>
        </w:rPr>
        <w:t xml:space="preserve">                    </w:t>
      </w:r>
    </w:p>
    <w:p w:rsidR="00950D3F" w:rsidRDefault="00950D3F" w:rsidP="003335FA">
      <w:pPr>
        <w:tabs>
          <w:tab w:val="left" w:pos="6045"/>
        </w:tabs>
        <w:ind w:left="210"/>
        <w:rPr>
          <w:sz w:val="28"/>
          <w:szCs w:val="28"/>
        </w:rPr>
      </w:pPr>
    </w:p>
    <w:p w:rsidR="00950D3F" w:rsidRPr="003335FA" w:rsidRDefault="00950D3F" w:rsidP="00375D08">
      <w:pPr>
        <w:tabs>
          <w:tab w:val="left" w:pos="6045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          </w:t>
      </w:r>
      <w:r w:rsidRPr="003335FA">
        <w:rPr>
          <w:sz w:val="28"/>
          <w:szCs w:val="28"/>
        </w:rPr>
        <w:pict>
          <v:shape id="_x0000_i1029" type="#_x0000_t75" style="width:246pt;height:273pt">
            <v:imagedata r:id="rId9" o:title=""/>
          </v:shape>
        </w:pict>
      </w: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rPr>
          <w:b/>
          <w:sz w:val="28"/>
          <w:szCs w:val="28"/>
        </w:rPr>
      </w:pPr>
      <w:r w:rsidRPr="00580329">
        <w:rPr>
          <w:b/>
          <w:sz w:val="28"/>
          <w:szCs w:val="28"/>
          <w:lang w:val="en-US"/>
        </w:rPr>
        <w:t>V</w:t>
      </w:r>
      <w:r w:rsidRPr="006202D7">
        <w:rPr>
          <w:b/>
          <w:sz w:val="28"/>
          <w:szCs w:val="28"/>
        </w:rPr>
        <w:t xml:space="preserve"> </w:t>
      </w:r>
      <w:r w:rsidRPr="00580329">
        <w:rPr>
          <w:b/>
          <w:sz w:val="28"/>
          <w:szCs w:val="28"/>
        </w:rPr>
        <w:t>Оценить проделанную работу</w:t>
      </w:r>
    </w:p>
    <w:p w:rsidR="00950D3F" w:rsidRPr="00580329" w:rsidRDefault="00950D3F" w:rsidP="00B21058">
      <w:pPr>
        <w:rPr>
          <w:b/>
          <w:sz w:val="28"/>
          <w:szCs w:val="28"/>
        </w:rPr>
      </w:pPr>
    </w:p>
    <w:p w:rsidR="00950D3F" w:rsidRDefault="00950D3F" w:rsidP="00B21058">
      <w:pPr>
        <w:rPr>
          <w:sz w:val="28"/>
          <w:szCs w:val="28"/>
        </w:rPr>
      </w:pPr>
      <w:r>
        <w:rPr>
          <w:sz w:val="28"/>
          <w:szCs w:val="28"/>
        </w:rPr>
        <w:t>Я считаю, что проект удался. Мне и родителям очень понравился. Я сама очень довольна, что научилась к такому ремеслу. А самое главное  себестоимость не высокая.</w:t>
      </w:r>
    </w:p>
    <w:p w:rsidR="00950D3F" w:rsidRPr="00580329" w:rsidRDefault="00950D3F" w:rsidP="00B2105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</w:t>
      </w:r>
    </w:p>
    <w:p w:rsidR="00950D3F" w:rsidRPr="00580329" w:rsidRDefault="00950D3F" w:rsidP="00B21058">
      <w:pPr>
        <w:rPr>
          <w:sz w:val="28"/>
          <w:szCs w:val="28"/>
        </w:rPr>
      </w:pPr>
    </w:p>
    <w:p w:rsidR="00950D3F" w:rsidRPr="003335FA" w:rsidRDefault="00950D3F" w:rsidP="00B21058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</w:t>
      </w:r>
      <w:r w:rsidRPr="003335FA">
        <w:rPr>
          <w:sz w:val="28"/>
          <w:szCs w:val="28"/>
        </w:rPr>
        <w:pict>
          <v:shape id="_x0000_i1030" type="#_x0000_t75" style="width:246pt;height:327.75pt">
            <v:imagedata r:id="rId6" o:title=""/>
          </v:shape>
        </w:pict>
      </w:r>
    </w:p>
    <w:p w:rsidR="00950D3F" w:rsidRPr="00580329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Pr="003335FA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Pr="00580329" w:rsidRDefault="00950D3F" w:rsidP="00B21058">
      <w:pPr>
        <w:tabs>
          <w:tab w:val="left" w:pos="6045"/>
        </w:tabs>
        <w:rPr>
          <w:sz w:val="28"/>
          <w:szCs w:val="28"/>
        </w:rPr>
      </w:pPr>
    </w:p>
    <w:p w:rsidR="00950D3F" w:rsidRDefault="00950D3F"/>
    <w:sectPr w:rsidR="00950D3F" w:rsidSect="00375D08">
      <w:pgSz w:w="11906" w:h="16838"/>
      <w:pgMar w:top="1134" w:right="850" w:bottom="360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4B0C01"/>
    <w:multiLevelType w:val="multilevel"/>
    <w:tmpl w:val="F7C6FA30"/>
    <w:lvl w:ilvl="0">
      <w:start w:val="1"/>
      <w:numFmt w:val="bullet"/>
      <w:lvlText w:val="-"/>
      <w:lvlJc w:val="left"/>
      <w:rPr>
        <w:rFonts w:ascii="Times New Roman" w:eastAsia="Times New Roman" w:hAnsi="Times New Roman"/>
        <w:b w:val="0"/>
        <w:i w:val="0"/>
        <w:smallCaps w:val="0"/>
        <w:strike w:val="0"/>
        <w:color w:val="000000"/>
        <w:spacing w:val="6"/>
        <w:w w:val="100"/>
        <w:position w:val="0"/>
        <w:sz w:val="24"/>
        <w:u w:val="none"/>
      </w:rPr>
    </w:lvl>
    <w:lvl w:ilvl="1">
      <w:numFmt w:val="decimal"/>
      <w:lvlText w:val=""/>
      <w:lvlJc w:val="left"/>
      <w:rPr>
        <w:rFonts w:cs="Times New Roman"/>
      </w:rPr>
    </w:lvl>
    <w:lvl w:ilvl="2">
      <w:numFmt w:val="decimal"/>
      <w:lvlText w:val=""/>
      <w:lvlJc w:val="left"/>
      <w:rPr>
        <w:rFonts w:cs="Times New Roman"/>
      </w:rPr>
    </w:lvl>
    <w:lvl w:ilvl="3">
      <w:numFmt w:val="decimal"/>
      <w:lvlText w:val=""/>
      <w:lvlJc w:val="left"/>
      <w:rPr>
        <w:rFonts w:cs="Times New Roman"/>
      </w:rPr>
    </w:lvl>
    <w:lvl w:ilvl="4">
      <w:numFmt w:val="decimal"/>
      <w:lvlText w:val=""/>
      <w:lvlJc w:val="left"/>
      <w:rPr>
        <w:rFonts w:cs="Times New Roman"/>
      </w:rPr>
    </w:lvl>
    <w:lvl w:ilvl="5">
      <w:numFmt w:val="decimal"/>
      <w:lvlText w:val=""/>
      <w:lvlJc w:val="left"/>
      <w:rPr>
        <w:rFonts w:cs="Times New Roman"/>
      </w:rPr>
    </w:lvl>
    <w:lvl w:ilvl="6">
      <w:numFmt w:val="decimal"/>
      <w:lvlText w:val=""/>
      <w:lvlJc w:val="left"/>
      <w:rPr>
        <w:rFonts w:cs="Times New Roman"/>
      </w:rPr>
    </w:lvl>
    <w:lvl w:ilvl="7">
      <w:numFmt w:val="decimal"/>
      <w:lvlText w:val=""/>
      <w:lvlJc w:val="left"/>
      <w:rPr>
        <w:rFonts w:cs="Times New Roman"/>
      </w:rPr>
    </w:lvl>
    <w:lvl w:ilvl="8">
      <w:numFmt w:val="decimal"/>
      <w:lvlText w:val=""/>
      <w:lvlJc w:val="left"/>
      <w:rPr>
        <w:rFonts w:cs="Times New Roman"/>
      </w:rPr>
    </w:lvl>
  </w:abstractNum>
  <w:abstractNum w:abstractNumId="1">
    <w:nsid w:val="1ADC2B74"/>
    <w:multiLevelType w:val="hybridMultilevel"/>
    <w:tmpl w:val="6FA8DB08"/>
    <w:lvl w:ilvl="0" w:tplc="1EB0AE2C">
      <w:start w:val="2"/>
      <w:numFmt w:val="decimal"/>
      <w:lvlText w:val="%1."/>
      <w:lvlJc w:val="left"/>
      <w:pPr>
        <w:tabs>
          <w:tab w:val="num" w:pos="570"/>
        </w:tabs>
        <w:ind w:left="570" w:hanging="360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90"/>
        </w:tabs>
        <w:ind w:left="129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010"/>
        </w:tabs>
        <w:ind w:left="201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730"/>
        </w:tabs>
        <w:ind w:left="273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450"/>
        </w:tabs>
        <w:ind w:left="345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170"/>
        </w:tabs>
        <w:ind w:left="417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4890"/>
        </w:tabs>
        <w:ind w:left="489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610"/>
        </w:tabs>
        <w:ind w:left="561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330"/>
        </w:tabs>
        <w:ind w:left="6330" w:hanging="180"/>
      </w:pPr>
      <w:rPr>
        <w:rFonts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21058"/>
    <w:rsid w:val="000F1BF6"/>
    <w:rsid w:val="001D6213"/>
    <w:rsid w:val="0023797B"/>
    <w:rsid w:val="002D002B"/>
    <w:rsid w:val="002E790D"/>
    <w:rsid w:val="0030723B"/>
    <w:rsid w:val="003335FA"/>
    <w:rsid w:val="00375D08"/>
    <w:rsid w:val="0041549C"/>
    <w:rsid w:val="0052342B"/>
    <w:rsid w:val="00580329"/>
    <w:rsid w:val="006202D7"/>
    <w:rsid w:val="0062765C"/>
    <w:rsid w:val="00691C4A"/>
    <w:rsid w:val="006F0E51"/>
    <w:rsid w:val="0077239F"/>
    <w:rsid w:val="00830C53"/>
    <w:rsid w:val="00950D3F"/>
    <w:rsid w:val="009E6198"/>
    <w:rsid w:val="00A91675"/>
    <w:rsid w:val="00AD3DE2"/>
    <w:rsid w:val="00B21058"/>
    <w:rsid w:val="00B7427E"/>
    <w:rsid w:val="00B769D2"/>
    <w:rsid w:val="00C1009F"/>
    <w:rsid w:val="00FE7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1058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amkav">
    <w:name w:val="ramka_v"/>
    <w:basedOn w:val="Normal"/>
    <w:uiPriority w:val="99"/>
    <w:rsid w:val="00B21058"/>
    <w:pPr>
      <w:spacing w:before="100" w:beforeAutospacing="1" w:after="100" w:afterAutospacing="1"/>
    </w:pPr>
  </w:style>
  <w:style w:type="character" w:customStyle="1" w:styleId="a">
    <w:name w:val="Основной текст_"/>
    <w:basedOn w:val="DefaultParagraphFont"/>
    <w:link w:val="2"/>
    <w:uiPriority w:val="99"/>
    <w:locked/>
    <w:rsid w:val="00B21058"/>
    <w:rPr>
      <w:rFonts w:cs="Times New Roman"/>
      <w:spacing w:val="6"/>
      <w:shd w:val="clear" w:color="auto" w:fill="FFFFFF"/>
    </w:rPr>
  </w:style>
  <w:style w:type="paragraph" w:customStyle="1" w:styleId="2">
    <w:name w:val="Основной текст2"/>
    <w:basedOn w:val="Normal"/>
    <w:link w:val="a"/>
    <w:uiPriority w:val="99"/>
    <w:rsid w:val="00B21058"/>
    <w:pPr>
      <w:widowControl w:val="0"/>
      <w:shd w:val="clear" w:color="auto" w:fill="FFFFFF"/>
      <w:spacing w:after="120" w:line="240" w:lineRule="atLeast"/>
      <w:ind w:hanging="700"/>
      <w:jc w:val="center"/>
    </w:pPr>
    <w:rPr>
      <w:rFonts w:ascii="Calibri" w:eastAsia="Calibri" w:hAnsi="Calibri"/>
      <w:spacing w:val="6"/>
      <w:sz w:val="22"/>
      <w:szCs w:val="22"/>
      <w:shd w:val="clear" w:color="auto" w:fill="FFFFFF"/>
      <w:lang w:eastAsia="en-US"/>
    </w:rPr>
  </w:style>
  <w:style w:type="paragraph" w:customStyle="1" w:styleId="ramka">
    <w:name w:val="ramka"/>
    <w:basedOn w:val="Normal"/>
    <w:uiPriority w:val="99"/>
    <w:rsid w:val="00B2105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uiPriority w:val="99"/>
    <w:semiHidden/>
    <w:rsid w:val="00B2105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B21058"/>
    <w:rPr>
      <w:rFonts w:ascii="Tahoma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98</TotalTime>
  <Pages>6</Pages>
  <Words>464</Words>
  <Characters>2649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</dc:creator>
  <cp:keywords/>
  <dc:description/>
  <cp:lastModifiedBy>саша</cp:lastModifiedBy>
  <cp:revision>2</cp:revision>
  <cp:lastPrinted>2020-11-19T13:50:00Z</cp:lastPrinted>
  <dcterms:created xsi:type="dcterms:W3CDTF">2016-01-25T09:58:00Z</dcterms:created>
  <dcterms:modified xsi:type="dcterms:W3CDTF">2020-11-19T13:52:00Z</dcterms:modified>
</cp:coreProperties>
</file>